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2981"/>
        <w:gridCol w:w="344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64D79" w:rsidRPr="008F7339" w14:paraId="55C6B933" w14:textId="1CD56FC5" w:rsidTr="002A3D0B">
        <w:trPr>
          <w:trHeight w:val="416"/>
        </w:trPr>
        <w:tc>
          <w:tcPr>
            <w:tcW w:w="522" w:type="dxa"/>
          </w:tcPr>
          <w:p w14:paraId="4A8A6120" w14:textId="338B343E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1" w:type="dxa"/>
          </w:tcPr>
          <w:p w14:paraId="73C23AD9" w14:textId="6A0450EC" w:rsidR="00564D79" w:rsidRPr="008F7339" w:rsidRDefault="002A3D0B" w:rsidP="002A3D0B">
            <w:pPr>
              <w:tabs>
                <w:tab w:val="center" w:pos="138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DY181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449" w:type="dxa"/>
          </w:tcPr>
          <w:p w14:paraId="7D58887F" w14:textId="48C9B0ED" w:rsidR="00564D79" w:rsidRPr="008F7339" w:rsidRDefault="00564D79" w:rsidP="00DC41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 xml:space="preserve">CTD number </w:t>
            </w:r>
            <w:r w:rsidRPr="008F7339">
              <w:rPr>
                <w:rFonts w:ascii="Arial" w:hAnsi="Arial" w:cs="Arial"/>
                <w:i/>
                <w:iCs/>
                <w:sz w:val="22"/>
                <w:szCs w:val="22"/>
              </w:rPr>
              <w:t>nnn</w:t>
            </w:r>
          </w:p>
        </w:tc>
        <w:tc>
          <w:tcPr>
            <w:tcW w:w="850" w:type="dxa"/>
          </w:tcPr>
          <w:p w14:paraId="48795F1B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426918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C64FEFB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841840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F0F98F3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E442F4D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598842B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C14812E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062ACF3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2D963C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6B10A162" w14:textId="46E94214" w:rsidTr="002A3D0B">
        <w:tc>
          <w:tcPr>
            <w:tcW w:w="522" w:type="dxa"/>
          </w:tcPr>
          <w:p w14:paraId="1D8B0971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1" w:type="dxa"/>
          </w:tcPr>
          <w:p w14:paraId="43BBC08E" w14:textId="5701FFFB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Step</w:t>
            </w:r>
          </w:p>
        </w:tc>
        <w:tc>
          <w:tcPr>
            <w:tcW w:w="3449" w:type="dxa"/>
          </w:tcPr>
          <w:p w14:paraId="14D6D810" w14:textId="1C346264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Notes and output</w:t>
            </w:r>
          </w:p>
        </w:tc>
        <w:tc>
          <w:tcPr>
            <w:tcW w:w="850" w:type="dxa"/>
          </w:tcPr>
          <w:p w14:paraId="112B9470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FEA501F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E86C8BA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6E6E9FE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B90B08B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9A021A5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30FCD3F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20B519A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09934B9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98E1A3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78CA630B" w14:textId="6D152B64" w:rsidTr="002A3D0B">
        <w:tc>
          <w:tcPr>
            <w:tcW w:w="522" w:type="dxa"/>
            <w:shd w:val="clear" w:color="auto" w:fill="F2F2F2" w:themeFill="background1" w:themeFillShade="F2"/>
          </w:tcPr>
          <w:p w14:paraId="6A32F28A" w14:textId="34ACF8C6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2981" w:type="dxa"/>
            <w:shd w:val="clear" w:color="auto" w:fill="F2F2F2" w:themeFill="background1" w:themeFillShade="F2"/>
          </w:tcPr>
          <w:p w14:paraId="780C0A8F" w14:textId="4B4A186C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DatCnv.psa</w:t>
            </w:r>
          </w:p>
        </w:tc>
        <w:tc>
          <w:tcPr>
            <w:tcW w:w="3449" w:type="dxa"/>
            <w:shd w:val="clear" w:color="auto" w:fill="F2F2F2" w:themeFill="background1" w:themeFillShade="F2"/>
          </w:tcPr>
          <w:p w14:paraId="00FE07C4" w14:textId="433BBBE6" w:rsidR="00564D79" w:rsidRPr="002A3D0B" w:rsidRDefault="002A3D0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="00564D79" w:rsidRPr="008619D3">
              <w:rPr>
                <w:rFonts w:ascii="Times New Roman" w:hAnsi="Times New Roman" w:cs="Times New Roman"/>
                <w:sz w:val="22"/>
                <w:szCs w:val="22"/>
              </w:rPr>
              <w:t>_CTD_</w:t>
            </w:r>
            <w:r w:rsidR="00564D79"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="00564D79" w:rsidRPr="008619D3">
              <w:rPr>
                <w:rFonts w:ascii="Times New Roman" w:hAnsi="Times New Roman" w:cs="Times New Roman"/>
                <w:sz w:val="22"/>
                <w:szCs w:val="22"/>
              </w:rPr>
              <w:t>.cnv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C7C8867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4089929D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551B0E5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062B4DE5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5CB13B0B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11C0172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63AE587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10D0314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31BE5154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602E7ADC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7640853D" w14:textId="01FE56E5" w:rsidTr="002A3D0B">
        <w:tc>
          <w:tcPr>
            <w:tcW w:w="522" w:type="dxa"/>
          </w:tcPr>
          <w:p w14:paraId="2E2C0A10" w14:textId="79757814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70DBC382" w14:textId="1E7031F6" w:rsidR="00564D79" w:rsidRDefault="00564D7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 xml:space="preserve">stn = </w:t>
            </w:r>
            <w:r w:rsidRPr="008F7339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 w:rsidRPr="008F7339">
              <w:rPr>
                <w:rFonts w:ascii="Arial" w:hAnsi="Arial" w:cs="Arial"/>
                <w:sz w:val="22"/>
                <w:szCs w:val="22"/>
              </w:rPr>
              <w:t>; ctd_all_part1</w:t>
            </w:r>
          </w:p>
          <w:p w14:paraId="123F36BE" w14:textId="77777777" w:rsidR="00564D79" w:rsidRPr="0021492F" w:rsidRDefault="00564D79">
            <w:pPr>
              <w:rPr>
                <w:rFonts w:ascii="Arial" w:hAnsi="Arial" w:cs="Arial"/>
                <w:sz w:val="18"/>
                <w:szCs w:val="18"/>
              </w:rPr>
            </w:pPr>
            <w:r w:rsidRPr="0021492F">
              <w:rPr>
                <w:rFonts w:ascii="Arial" w:hAnsi="Arial" w:cs="Arial"/>
                <w:sz w:val="18"/>
                <w:szCs w:val="18"/>
              </w:rPr>
              <w:t xml:space="preserve">    mctd_01</w:t>
            </w:r>
          </w:p>
          <w:p w14:paraId="78F9E86B" w14:textId="77777777" w:rsidR="00564D79" w:rsidRPr="0021492F" w:rsidRDefault="00564D79">
            <w:pPr>
              <w:rPr>
                <w:rFonts w:ascii="Arial" w:hAnsi="Arial" w:cs="Arial"/>
                <w:sz w:val="18"/>
                <w:szCs w:val="18"/>
              </w:rPr>
            </w:pPr>
            <w:r w:rsidRPr="0021492F">
              <w:rPr>
                <w:rFonts w:ascii="Arial" w:hAnsi="Arial" w:cs="Arial"/>
                <w:sz w:val="18"/>
                <w:szCs w:val="18"/>
              </w:rPr>
              <w:t xml:space="preserve">    mctd_02</w:t>
            </w:r>
          </w:p>
          <w:p w14:paraId="091743EA" w14:textId="77777777" w:rsidR="00564D79" w:rsidRPr="0021492F" w:rsidRDefault="00564D79">
            <w:pPr>
              <w:rPr>
                <w:rFonts w:ascii="Arial" w:hAnsi="Arial" w:cs="Arial"/>
                <w:sz w:val="18"/>
                <w:szCs w:val="18"/>
              </w:rPr>
            </w:pPr>
            <w:r w:rsidRPr="0021492F">
              <w:rPr>
                <w:rFonts w:ascii="Arial" w:hAnsi="Arial" w:cs="Arial"/>
                <w:sz w:val="18"/>
                <w:szCs w:val="18"/>
              </w:rPr>
              <w:t xml:space="preserve">    mctd_03</w:t>
            </w:r>
          </w:p>
          <w:p w14:paraId="1B2FB598" w14:textId="77777777" w:rsidR="00564D79" w:rsidRDefault="00564D79">
            <w:pPr>
              <w:rPr>
                <w:rFonts w:ascii="Arial" w:hAnsi="Arial" w:cs="Arial"/>
                <w:sz w:val="18"/>
                <w:szCs w:val="18"/>
              </w:rPr>
            </w:pPr>
            <w:r w:rsidRPr="0021492F">
              <w:rPr>
                <w:rFonts w:ascii="Arial" w:hAnsi="Arial" w:cs="Arial"/>
                <w:sz w:val="18"/>
                <w:szCs w:val="18"/>
              </w:rPr>
              <w:t xml:space="preserve">    mdcs_01</w:t>
            </w:r>
          </w:p>
          <w:p w14:paraId="6A8AE6D2" w14:textId="7C5503BA" w:rsidR="004C0FB8" w:rsidRPr="008F7339" w:rsidRDefault="004C0F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mout_1hz_asc</w:t>
            </w:r>
          </w:p>
        </w:tc>
        <w:tc>
          <w:tcPr>
            <w:tcW w:w="3449" w:type="dxa"/>
          </w:tcPr>
          <w:p w14:paraId="12E9D0CC" w14:textId="34F8B038" w:rsidR="00564D79" w:rsidRPr="008619D3" w:rsidRDefault="00564D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ctd_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_raw</w:t>
            </w:r>
            <w:r w:rsidR="000023BF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.nc</w:t>
            </w:r>
          </w:p>
          <w:p w14:paraId="6695BC28" w14:textId="2038E7A0" w:rsidR="00564D79" w:rsidRPr="008619D3" w:rsidRDefault="00564D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ctd_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_24hz.nc</w:t>
            </w:r>
          </w:p>
          <w:p w14:paraId="19D20537" w14:textId="14D555A9" w:rsidR="00564D79" w:rsidRPr="008619D3" w:rsidRDefault="00564D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ctd_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_psal.nc</w:t>
            </w:r>
          </w:p>
          <w:p w14:paraId="716BCA73" w14:textId="61F55543" w:rsidR="00564D79" w:rsidRDefault="00564D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dcs_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.nc</w:t>
            </w:r>
          </w:p>
          <w:p w14:paraId="6DC5EC6A" w14:textId="4F428AF2" w:rsidR="004C0FB8" w:rsidRPr="008F7339" w:rsidRDefault="004C0FB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ctd.</w:t>
            </w:r>
            <w:r w:rsidRPr="004C0F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.02.asc</w:t>
            </w:r>
          </w:p>
        </w:tc>
        <w:tc>
          <w:tcPr>
            <w:tcW w:w="850" w:type="dxa"/>
          </w:tcPr>
          <w:p w14:paraId="5D0B8E73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64BA01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379F69C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77707ED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3C06FB8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7698E41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C168D70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BE12492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BEC1742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55843CB" w14:textId="77777777" w:rsidR="00564D79" w:rsidRPr="008F7339" w:rsidRDefault="00564D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13059ACA" w14:textId="762D89DA" w:rsidTr="002A3D0B">
        <w:tc>
          <w:tcPr>
            <w:tcW w:w="522" w:type="dxa"/>
          </w:tcPr>
          <w:p w14:paraId="6D8A8BF8" w14:textId="1898153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77289EF4" w14:textId="45219518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mdcs_03g</w:t>
            </w:r>
            <w:r w:rsidR="00F7022A">
              <w:rPr>
                <w:rFonts w:ascii="Arial" w:hAnsi="Arial" w:cs="Arial"/>
                <w:sz w:val="22"/>
                <w:szCs w:val="22"/>
              </w:rPr>
              <w:t>(stn)</w:t>
            </w:r>
          </w:p>
        </w:tc>
        <w:tc>
          <w:tcPr>
            <w:tcW w:w="3449" w:type="dxa"/>
          </w:tcPr>
          <w:p w14:paraId="3668F1CB" w14:textId="4C05AD22" w:rsidR="00564D7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</w:t>
            </w:r>
            <w:r w:rsidR="002A3D0B">
              <w:rPr>
                <w:rFonts w:ascii="Arial" w:hAnsi="Arial" w:cs="Arial"/>
                <w:sz w:val="22"/>
                <w:szCs w:val="22"/>
              </w:rPr>
              <w:t xml:space="preserve"> or confirm</w:t>
            </w:r>
            <w:r>
              <w:rPr>
                <w:rFonts w:ascii="Arial" w:hAnsi="Arial" w:cs="Arial"/>
                <w:sz w:val="22"/>
                <w:szCs w:val="22"/>
              </w:rPr>
              <w:t xml:space="preserve"> cast </w:t>
            </w:r>
            <w:r w:rsidR="002A3D0B">
              <w:rPr>
                <w:rFonts w:ascii="Arial" w:hAnsi="Arial" w:cs="Arial"/>
                <w:sz w:val="22"/>
                <w:szCs w:val="22"/>
              </w:rPr>
              <w:t>start/bottom/end</w:t>
            </w:r>
          </w:p>
          <w:p w14:paraId="6C66EC33" w14:textId="4E2715AA" w:rsidR="00564D79" w:rsidRPr="008619D3" w:rsidRDefault="00564D79" w:rsidP="00DC41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dcs_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.nc</w:t>
            </w:r>
          </w:p>
        </w:tc>
        <w:tc>
          <w:tcPr>
            <w:tcW w:w="850" w:type="dxa"/>
          </w:tcPr>
          <w:p w14:paraId="43806094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F05F7F1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6A4B280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8C6BAB5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8EF0789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9CD825B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26B13F4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70E308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AF75510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C0E6F80" w14:textId="77777777" w:rsidR="00564D79" w:rsidRPr="008F7339" w:rsidRDefault="00564D7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0B29" w:rsidRPr="008F7339" w14:paraId="58346233" w14:textId="77777777" w:rsidTr="002A3D0B">
        <w:tc>
          <w:tcPr>
            <w:tcW w:w="522" w:type="dxa"/>
          </w:tcPr>
          <w:p w14:paraId="10A4A40A" w14:textId="6CA81644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1735CE01" w14:textId="20D24557" w:rsidR="00BA0B29" w:rsidRPr="00B31F79" w:rsidRDefault="00BA0B29" w:rsidP="00B31F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Edits to opt_</w:t>
            </w:r>
            <w:r w:rsidR="002A3D0B">
              <w:rPr>
                <w:rFonts w:ascii="Arial" w:hAnsi="Arial" w:cs="Arial"/>
                <w:sz w:val="22"/>
                <w:szCs w:val="22"/>
              </w:rPr>
              <w:t>dy181</w:t>
            </w:r>
            <w:r>
              <w:rPr>
                <w:rFonts w:ascii="Arial" w:hAnsi="Arial" w:cs="Arial"/>
                <w:sz w:val="22"/>
                <w:szCs w:val="22"/>
              </w:rPr>
              <w:t>.m:</w:t>
            </w:r>
          </w:p>
        </w:tc>
        <w:tc>
          <w:tcPr>
            <w:tcW w:w="3449" w:type="dxa"/>
          </w:tcPr>
          <w:p w14:paraId="019FDF31" w14:textId="6EC63AA4" w:rsidR="00B31F79" w:rsidRPr="00B31F79" w:rsidRDefault="00B31F79" w:rsidP="00B31F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</w:t>
            </w:r>
            <w:r w:rsidRPr="00B31F79">
              <w:rPr>
                <w:rFonts w:ascii="Arial" w:hAnsi="Arial" w:cs="Arial"/>
                <w:sz w:val="20"/>
                <w:szCs w:val="20"/>
              </w:rPr>
              <w:t>If Niskins leaking or misfired, add flags under mfir_01 case</w:t>
            </w:r>
          </w:p>
          <w:p w14:paraId="062CC2F3" w14:textId="23EC9C2E" w:rsidR="00BA0B29" w:rsidRDefault="00B31F79" w:rsidP="00B31F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</w:t>
            </w:r>
            <w:r w:rsidRPr="00BA0B29">
              <w:rPr>
                <w:rFonts w:ascii="Arial" w:hAnsi="Arial" w:cs="Arial"/>
                <w:sz w:val="20"/>
                <w:szCs w:val="20"/>
              </w:rPr>
              <w:t xml:space="preserve">If cast not full-depth, add water dep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Pr="00BA0B29">
              <w:rPr>
                <w:rFonts w:ascii="Arial" w:hAnsi="Arial" w:cs="Arial"/>
                <w:sz w:val="20"/>
                <w:szCs w:val="20"/>
              </w:rPr>
              <w:t xml:space="preserve"> best_station_depths case</w:t>
            </w:r>
          </w:p>
        </w:tc>
        <w:tc>
          <w:tcPr>
            <w:tcW w:w="850" w:type="dxa"/>
          </w:tcPr>
          <w:p w14:paraId="7E3F9BCC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948D1CD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9A58682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E25E552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EDB4831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D6D4BA0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4FB326F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3CAA915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0C585E3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4AE27A9" w14:textId="77777777" w:rsidR="00BA0B29" w:rsidRPr="008F7339" w:rsidRDefault="00BA0B29" w:rsidP="00DC41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47E5F4A6" w14:textId="60D84C5A" w:rsidTr="002A3D0B">
        <w:tc>
          <w:tcPr>
            <w:tcW w:w="522" w:type="dxa"/>
          </w:tcPr>
          <w:p w14:paraId="559453A8" w14:textId="74401494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62971F1E" w14:textId="1C10C186" w:rsidR="00564D7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 xml:space="preserve">stn = </w:t>
            </w:r>
            <w:r w:rsidRPr="008F7339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 w:rsidRPr="008F7339">
              <w:rPr>
                <w:rFonts w:ascii="Arial" w:hAnsi="Arial" w:cs="Arial"/>
                <w:sz w:val="22"/>
                <w:szCs w:val="22"/>
              </w:rPr>
              <w:t>; ctd_all_part2</w:t>
            </w:r>
          </w:p>
          <w:p w14:paraId="631D6D75" w14:textId="77777777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 w:rsidRPr="0021492F">
              <w:rPr>
                <w:rFonts w:ascii="Arial" w:hAnsi="Arial" w:cs="Arial"/>
                <w:sz w:val="18"/>
                <w:szCs w:val="18"/>
              </w:rPr>
              <w:t xml:space="preserve">    mctd_04</w:t>
            </w:r>
          </w:p>
          <w:p w14:paraId="09B9239D" w14:textId="484189EC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mfir_01</w:t>
            </w:r>
          </w:p>
          <w:p w14:paraId="7581660F" w14:textId="5641441C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mfir_03</w:t>
            </w:r>
          </w:p>
          <w:p w14:paraId="5EE072CE" w14:textId="2AAE06C7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mwin_01</w:t>
            </w:r>
          </w:p>
          <w:p w14:paraId="145A5361" w14:textId="568D8024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mwin_to_fir</w:t>
            </w:r>
          </w:p>
          <w:p w14:paraId="70847177" w14:textId="7E59B388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mfir_to_sam</w:t>
            </w:r>
          </w:p>
          <w:p w14:paraId="6C4FA7AB" w14:textId="77777777" w:rsidR="00564D79" w:rsidRPr="00A17121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A17121">
              <w:rPr>
                <w:rFonts w:ascii="Arial" w:hAnsi="Arial" w:cs="Arial"/>
                <w:sz w:val="18"/>
                <w:szCs w:val="18"/>
              </w:rPr>
              <w:t>station_s</w:t>
            </w:r>
            <w:r w:rsidR="00A17121" w:rsidRPr="00A17121">
              <w:rPr>
                <w:rFonts w:ascii="Arial" w:hAnsi="Arial" w:cs="Arial"/>
                <w:sz w:val="18"/>
                <w:szCs w:val="18"/>
              </w:rPr>
              <w:t>ummary</w:t>
            </w:r>
          </w:p>
          <w:p w14:paraId="365A2DA5" w14:textId="3B48D2A7" w:rsidR="00A17121" w:rsidRPr="008F7339" w:rsidRDefault="00A17121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A17121">
              <w:rPr>
                <w:rFonts w:ascii="Arial" w:hAnsi="Arial" w:cs="Arial"/>
                <w:sz w:val="18"/>
                <w:szCs w:val="18"/>
              </w:rPr>
              <w:t>mdep_01</w:t>
            </w:r>
          </w:p>
        </w:tc>
        <w:tc>
          <w:tcPr>
            <w:tcW w:w="3449" w:type="dxa"/>
          </w:tcPr>
          <w:p w14:paraId="69042EB7" w14:textId="0C21F148" w:rsidR="00564D79" w:rsidRPr="008619D3" w:rsidRDefault="00564D79" w:rsidP="008F73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ctd_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_2db.nc</w:t>
            </w:r>
          </w:p>
          <w:p w14:paraId="28C0719B" w14:textId="542216C6" w:rsidR="00564D79" w:rsidRPr="008619D3" w:rsidRDefault="00564D79" w:rsidP="008F73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ctd_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_2up.nc</w:t>
            </w:r>
          </w:p>
          <w:p w14:paraId="5D9B759B" w14:textId="6BA116A4" w:rsidR="00564D79" w:rsidRPr="008619D3" w:rsidRDefault="00564D79" w:rsidP="008F73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fir_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.nc</w:t>
            </w:r>
          </w:p>
          <w:p w14:paraId="04214447" w14:textId="44FDEEE2" w:rsidR="00564D79" w:rsidRPr="008619D3" w:rsidRDefault="00564D79" w:rsidP="008F73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win_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.nc</w:t>
            </w:r>
          </w:p>
          <w:p w14:paraId="18639A45" w14:textId="6639DF90" w:rsidR="00564D79" w:rsidRDefault="00564D79" w:rsidP="008F73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sam_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_all.nc</w:t>
            </w:r>
          </w:p>
          <w:p w14:paraId="3C95F612" w14:textId="3D6548C4" w:rsidR="004C0FB8" w:rsidRPr="008F7339" w:rsidRDefault="004C0FB8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00DF64A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2AE685A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96C02E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1C446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2D1E83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8720AEC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506C97A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F3F485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1367848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4F60424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22D6D801" w14:textId="4D09C50D" w:rsidTr="002A3D0B">
        <w:tc>
          <w:tcPr>
            <w:tcW w:w="522" w:type="dxa"/>
          </w:tcPr>
          <w:p w14:paraId="70F8BD48" w14:textId="596263A8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11825DA2" w14:textId="3C38AB38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 xml:space="preserve">stn = </w:t>
            </w:r>
            <w:r w:rsidRPr="008F7339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 w:rsidRPr="008F7339">
              <w:rPr>
                <w:rFonts w:ascii="Arial" w:hAnsi="Arial" w:cs="Arial"/>
                <w:sz w:val="22"/>
                <w:szCs w:val="22"/>
              </w:rPr>
              <w:t>; mctd_checkplots</w:t>
            </w:r>
          </w:p>
        </w:tc>
        <w:tc>
          <w:tcPr>
            <w:tcW w:w="3449" w:type="dxa"/>
          </w:tcPr>
          <w:p w14:paraId="514EC7AC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64EF7AF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E80EB7D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5992169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1C3EFD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9902677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AA6062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1EA6D43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2BB65ED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A56F4C8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AD953C0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658FDC83" w14:textId="4E6E9FED" w:rsidTr="002A3D0B">
        <w:tc>
          <w:tcPr>
            <w:tcW w:w="522" w:type="dxa"/>
          </w:tcPr>
          <w:p w14:paraId="445E94AA" w14:textId="2E960178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7B7A12B9" w14:textId="4B2A37DA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 xml:space="preserve">stn = </w:t>
            </w:r>
            <w:r w:rsidRPr="008F7339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 w:rsidRPr="008F7339">
              <w:rPr>
                <w:rFonts w:ascii="Arial" w:hAnsi="Arial" w:cs="Arial"/>
                <w:sz w:val="22"/>
                <w:szCs w:val="22"/>
              </w:rPr>
              <w:t>; mctd_rawshow</w:t>
            </w:r>
          </w:p>
        </w:tc>
        <w:tc>
          <w:tcPr>
            <w:tcW w:w="3449" w:type="dxa"/>
          </w:tcPr>
          <w:p w14:paraId="152D42AA" w14:textId="33CF42AD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Look for spikes, bad ranges</w:t>
            </w:r>
          </w:p>
        </w:tc>
        <w:tc>
          <w:tcPr>
            <w:tcW w:w="850" w:type="dxa"/>
          </w:tcPr>
          <w:p w14:paraId="04632630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ABCBC47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6EE20D5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17E8FB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8DB8AB2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D600DC2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7A373D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235AB04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D475CB7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4FA2343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0F4C114B" w14:textId="0B2784DB" w:rsidTr="002A3D0B">
        <w:tc>
          <w:tcPr>
            <w:tcW w:w="522" w:type="dxa"/>
          </w:tcPr>
          <w:p w14:paraId="6C487FFD" w14:textId="3E8D72B0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3A8E85EC" w14:textId="7CCE54B5" w:rsidR="00F7022A" w:rsidRDefault="00F7022A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mctd_rawedit(</w:t>
            </w:r>
            <w:r w:rsidR="004513A0">
              <w:rPr>
                <w:rFonts w:ascii="Arial" w:hAnsi="Arial" w:cs="Arial"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>n);</w:t>
            </w:r>
          </w:p>
          <w:p w14:paraId="78C2E8A1" w14:textId="6CD2F137" w:rsidR="00F7022A" w:rsidRDefault="00F7022A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mctd_rawedit(</w:t>
            </w:r>
            <w:r w:rsidR="004513A0">
              <w:rPr>
                <w:rFonts w:ascii="Arial" w:hAnsi="Arial" w:cs="Arial"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>n,’oxy’); %if necessary</w:t>
            </w:r>
          </w:p>
          <w:p w14:paraId="3462EE65" w14:textId="09F0AC6F" w:rsidR="00EF5549" w:rsidRPr="008F7339" w:rsidRDefault="00F7022A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And/or</w:t>
            </w:r>
            <w:r w:rsidR="00EF5549">
              <w:rPr>
                <w:rFonts w:ascii="Arial" w:hAnsi="Arial" w:cs="Arial"/>
                <w:sz w:val="22"/>
                <w:szCs w:val="22"/>
              </w:rPr>
              <w:t xml:space="preserve"> edits to opt_</w:t>
            </w:r>
            <w:r>
              <w:rPr>
                <w:rFonts w:ascii="Arial" w:hAnsi="Arial" w:cs="Arial"/>
                <w:sz w:val="22"/>
                <w:szCs w:val="22"/>
              </w:rPr>
              <w:t>dy181</w:t>
            </w:r>
            <w:r w:rsidR="00EF5549">
              <w:rPr>
                <w:rFonts w:ascii="Arial" w:hAnsi="Arial" w:cs="Arial"/>
                <w:sz w:val="22"/>
                <w:szCs w:val="22"/>
              </w:rPr>
              <w:t xml:space="preserve">.m </w:t>
            </w:r>
            <w:r w:rsidR="00EF5549" w:rsidRPr="00EF5549">
              <w:rPr>
                <w:rFonts w:ascii="Arial" w:hAnsi="Arial" w:cs="Arial"/>
                <w:sz w:val="18"/>
                <w:szCs w:val="18"/>
              </w:rPr>
              <w:t xml:space="preserve">under </w:t>
            </w:r>
            <w:r>
              <w:rPr>
                <w:rFonts w:ascii="Arial" w:hAnsi="Arial" w:cs="Arial"/>
                <w:sz w:val="18"/>
                <w:szCs w:val="18"/>
              </w:rPr>
              <w:t>ctd_proc</w:t>
            </w:r>
            <w:r w:rsidR="00EF5549" w:rsidRPr="00EF5549">
              <w:rPr>
                <w:rFonts w:ascii="Arial" w:hAnsi="Arial" w:cs="Arial"/>
                <w:sz w:val="18"/>
                <w:szCs w:val="18"/>
              </w:rPr>
              <w:t>, rawedit_auto</w:t>
            </w:r>
          </w:p>
        </w:tc>
        <w:tc>
          <w:tcPr>
            <w:tcW w:w="3449" w:type="dxa"/>
          </w:tcPr>
          <w:p w14:paraId="47AD6487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If edits required</w:t>
            </w:r>
          </w:p>
          <w:p w14:paraId="5F396F57" w14:textId="7393B8F6" w:rsidR="00564D79" w:rsidRPr="008619D3" w:rsidRDefault="00564D79" w:rsidP="008F733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ctd_</w:t>
            </w:r>
            <w:r w:rsidR="002A3D0B">
              <w:rPr>
                <w:rFonts w:ascii="Times New Roman" w:hAnsi="Times New Roman" w:cs="Times New Roman"/>
                <w:sz w:val="22"/>
                <w:szCs w:val="22"/>
              </w:rPr>
              <w:t>dy181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8619D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Pr="008619D3">
              <w:rPr>
                <w:rFonts w:ascii="Times New Roman" w:hAnsi="Times New Roman" w:cs="Times New Roman"/>
                <w:sz w:val="22"/>
                <w:szCs w:val="22"/>
              </w:rPr>
              <w:t>_raw_cleaned.nc</w:t>
            </w:r>
          </w:p>
          <w:p w14:paraId="5260584E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288A57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F501BED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6F59A2C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B5E9539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8644EB9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DAFB97F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D63A25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EED933B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5020A758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6206BED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D79" w:rsidRPr="008F7339" w14:paraId="30D68996" w14:textId="24D91693" w:rsidTr="002A3D0B">
        <w:tc>
          <w:tcPr>
            <w:tcW w:w="522" w:type="dxa"/>
          </w:tcPr>
          <w:p w14:paraId="69D2EEA9" w14:textId="31690733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</w:tcPr>
          <w:p w14:paraId="31891762" w14:textId="77777777" w:rsidR="00564D7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 xml:space="preserve">stn = </w:t>
            </w:r>
            <w:r w:rsidRPr="008F7339">
              <w:rPr>
                <w:rFonts w:ascii="Arial" w:hAnsi="Arial" w:cs="Arial"/>
                <w:i/>
                <w:iCs/>
                <w:sz w:val="22"/>
                <w:szCs w:val="22"/>
              </w:rPr>
              <w:t>nnn</w:t>
            </w:r>
            <w:r w:rsidRPr="008F7339">
              <w:rPr>
                <w:rFonts w:ascii="Arial" w:hAnsi="Arial" w:cs="Arial"/>
                <w:sz w:val="22"/>
                <w:szCs w:val="22"/>
              </w:rPr>
              <w:t>; ctd_all_postedit</w:t>
            </w:r>
          </w:p>
          <w:p w14:paraId="299F4ED6" w14:textId="4F2E02A8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mctd_02</w:t>
            </w:r>
          </w:p>
          <w:p w14:paraId="39B4C72D" w14:textId="56F2F325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mctd_03</w:t>
            </w:r>
          </w:p>
          <w:p w14:paraId="1589111C" w14:textId="3A57B152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mctd_04</w:t>
            </w:r>
          </w:p>
          <w:p w14:paraId="1BBBF62B" w14:textId="18093929" w:rsidR="00564D79" w:rsidRPr="0021492F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mfir_03</w:t>
            </w:r>
          </w:p>
          <w:p w14:paraId="26FD33BC" w14:textId="77777777" w:rsidR="00564D79" w:rsidRDefault="00564D79" w:rsidP="008F73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492F">
              <w:rPr>
                <w:rFonts w:ascii="Arial" w:hAnsi="Arial" w:cs="Arial"/>
                <w:sz w:val="18"/>
                <w:szCs w:val="18"/>
              </w:rPr>
              <w:t>mfir_to_sam</w:t>
            </w:r>
          </w:p>
          <w:p w14:paraId="5C1AB840" w14:textId="2243B7A2" w:rsidR="004C0FB8" w:rsidRPr="008F7339" w:rsidRDefault="004C0FB8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mout_1hz_asc</w:t>
            </w:r>
          </w:p>
        </w:tc>
        <w:tc>
          <w:tcPr>
            <w:tcW w:w="3449" w:type="dxa"/>
          </w:tcPr>
          <w:p w14:paraId="45231F0D" w14:textId="77777777" w:rsidR="00564D7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  <w:r w:rsidRPr="008F7339">
              <w:rPr>
                <w:rFonts w:ascii="Arial" w:hAnsi="Arial" w:cs="Arial"/>
                <w:sz w:val="22"/>
                <w:szCs w:val="22"/>
              </w:rPr>
              <w:t>If edits done</w:t>
            </w:r>
          </w:p>
          <w:p w14:paraId="081B5229" w14:textId="454CF8FC" w:rsidR="007679BD" w:rsidRPr="008619D3" w:rsidRDefault="000023BF" w:rsidP="000023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Updates _24hz, _psal, _2db, _2up, fir, sam, and ctd.nnn.02.asc files. </w:t>
            </w:r>
            <w:r w:rsidR="007679BD">
              <w:rPr>
                <w:rFonts w:ascii="Times New Roman" w:hAnsi="Times New Roman" w:cs="Times New Roman"/>
                <w:sz w:val="22"/>
                <w:szCs w:val="22"/>
              </w:rPr>
              <w:t>ctd.</w:t>
            </w:r>
            <w:r w:rsidR="007679BD" w:rsidRPr="004C0F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nnn</w:t>
            </w:r>
            <w:r w:rsidR="007679BD">
              <w:rPr>
                <w:rFonts w:ascii="Times New Roman" w:hAnsi="Times New Roman" w:cs="Times New Roman"/>
                <w:sz w:val="22"/>
                <w:szCs w:val="22"/>
              </w:rPr>
              <w:t>.02.asc</w:t>
            </w:r>
          </w:p>
        </w:tc>
        <w:tc>
          <w:tcPr>
            <w:tcW w:w="850" w:type="dxa"/>
          </w:tcPr>
          <w:p w14:paraId="1B2B9962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2A7F7B3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3E66330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3B3D1BA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2716001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34FBFC5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44E67E7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11537BB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FA8B213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3743D713" w14:textId="77777777" w:rsidR="00564D79" w:rsidRPr="008F7339" w:rsidRDefault="00564D79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AC7" w:rsidRPr="008F7339" w14:paraId="5ED61322" w14:textId="77777777" w:rsidTr="004660C3">
        <w:tc>
          <w:tcPr>
            <w:tcW w:w="522" w:type="dxa"/>
            <w:shd w:val="clear" w:color="auto" w:fill="auto"/>
          </w:tcPr>
          <w:p w14:paraId="13FAF3A0" w14:textId="55A8DD50" w:rsidR="000E1AC7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981" w:type="dxa"/>
            <w:shd w:val="clear" w:color="auto" w:fill="auto"/>
          </w:tcPr>
          <w:p w14:paraId="1D60FAD2" w14:textId="4384D0AD" w:rsidR="000E1AC7" w:rsidRDefault="009C40A6" w:rsidP="008F7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run_proc_ladcp</w:t>
            </w:r>
            <w:r w:rsidR="004513A0">
              <w:rPr>
                <w:rFonts w:ascii="Arial" w:hAnsi="Arial" w:cs="Arial"/>
                <w:sz w:val="22"/>
                <w:szCs w:val="22"/>
              </w:rPr>
              <w:t>(stn)</w:t>
            </w:r>
          </w:p>
        </w:tc>
        <w:tc>
          <w:tcPr>
            <w:tcW w:w="3449" w:type="dxa"/>
            <w:shd w:val="clear" w:color="auto" w:fill="auto"/>
          </w:tcPr>
          <w:p w14:paraId="2C831EE2" w14:textId="0C83001F" w:rsidR="000E1AC7" w:rsidRPr="00B34B82" w:rsidRDefault="00B34B82" w:rsidP="008F7339">
            <w:pPr>
              <w:rPr>
                <w:rFonts w:ascii="Arial" w:hAnsi="Arial" w:cs="Arial"/>
                <w:sz w:val="18"/>
                <w:szCs w:val="18"/>
              </w:rPr>
            </w:pPr>
            <w:r w:rsidRPr="00B34B82">
              <w:rPr>
                <w:rFonts w:ascii="Arial" w:hAnsi="Arial" w:cs="Arial"/>
                <w:sz w:val="18"/>
                <w:szCs w:val="18"/>
              </w:rPr>
              <w:t>Plots and .mat files</w:t>
            </w:r>
            <w:r w:rsidR="00F7022A">
              <w:rPr>
                <w:rFonts w:ascii="Arial" w:hAnsi="Arial" w:cs="Arial"/>
                <w:sz w:val="18"/>
                <w:szCs w:val="18"/>
              </w:rPr>
              <w:t xml:space="preserve"> (inspect plots when finished)</w:t>
            </w:r>
          </w:p>
        </w:tc>
        <w:tc>
          <w:tcPr>
            <w:tcW w:w="850" w:type="dxa"/>
          </w:tcPr>
          <w:p w14:paraId="3D44A0B7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CD65371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54BCA0E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79330D0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4C4581C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B74D4A7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C0F0A7F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8127F7A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8B16740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48D2ECDF" w14:textId="77777777" w:rsidR="000E1AC7" w:rsidRPr="008F7339" w:rsidRDefault="000E1AC7" w:rsidP="008F73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03E667" w14:textId="77777777" w:rsidR="00AF6912" w:rsidRDefault="00AF6912">
      <w:pPr>
        <w:rPr>
          <w:rFonts w:ascii="Arial" w:hAnsi="Arial" w:cs="Arial"/>
          <w:sz w:val="22"/>
          <w:szCs w:val="22"/>
        </w:rPr>
      </w:pPr>
    </w:p>
    <w:p w14:paraId="698C29B2" w14:textId="77777777" w:rsidR="002A58D6" w:rsidRDefault="002A58D6">
      <w:pPr>
        <w:rPr>
          <w:rFonts w:ascii="Arial" w:hAnsi="Arial" w:cs="Arial"/>
          <w:sz w:val="22"/>
          <w:szCs w:val="22"/>
        </w:rPr>
      </w:pPr>
    </w:p>
    <w:p w14:paraId="69F1C29D" w14:textId="77777777" w:rsidR="000023BF" w:rsidRDefault="000023BF">
      <w:pPr>
        <w:rPr>
          <w:rFonts w:ascii="Arial" w:hAnsi="Arial" w:cs="Arial"/>
          <w:sz w:val="22"/>
          <w:szCs w:val="22"/>
        </w:rPr>
      </w:pPr>
    </w:p>
    <w:p w14:paraId="4B98BC88" w14:textId="77777777" w:rsidR="000023BF" w:rsidRDefault="000023BF">
      <w:pPr>
        <w:rPr>
          <w:rFonts w:ascii="Arial" w:hAnsi="Arial" w:cs="Arial"/>
          <w:sz w:val="22"/>
          <w:szCs w:val="22"/>
        </w:rPr>
      </w:pPr>
    </w:p>
    <w:p w14:paraId="4BDB4A0B" w14:textId="77777777" w:rsidR="002A58D6" w:rsidRDefault="002A58D6">
      <w:pPr>
        <w:rPr>
          <w:rFonts w:ascii="Arial" w:hAnsi="Arial" w:cs="Arial"/>
          <w:sz w:val="22"/>
          <w:szCs w:val="22"/>
        </w:rPr>
      </w:pPr>
    </w:p>
    <w:p w14:paraId="4748B6DB" w14:textId="461AA981" w:rsidR="002A58D6" w:rsidRDefault="002A58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CTD metadata </w:t>
      </w:r>
      <w:r w:rsidR="000023BF">
        <w:rPr>
          <w:rFonts w:ascii="Arial" w:hAnsi="Arial" w:cs="Arial"/>
          <w:sz w:val="22"/>
          <w:szCs w:val="22"/>
        </w:rPr>
        <w:t xml:space="preserve">update </w:t>
      </w:r>
      <w:r>
        <w:rPr>
          <w:rFonts w:ascii="Arial" w:hAnsi="Arial" w:cs="Arial"/>
          <w:sz w:val="22"/>
          <w:szCs w:val="22"/>
        </w:rPr>
        <w:t>and bottle data log</w:t>
      </w:r>
    </w:p>
    <w:p w14:paraId="3122CFE5" w14:textId="77777777" w:rsidR="002A58D6" w:rsidRDefault="002A58D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2047"/>
        <w:gridCol w:w="2383"/>
        <w:gridCol w:w="2063"/>
        <w:gridCol w:w="2200"/>
        <w:gridCol w:w="2198"/>
        <w:gridCol w:w="2979"/>
      </w:tblGrid>
      <w:tr w:rsidR="000E180A" w14:paraId="5B00E8D3" w14:textId="18298571" w:rsidTr="000E180A">
        <w:tc>
          <w:tcPr>
            <w:tcW w:w="1434" w:type="dxa"/>
          </w:tcPr>
          <w:p w14:paraId="2D6D711B" w14:textId="0C90AD7D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Date/time and station range included</w:t>
            </w:r>
          </w:p>
        </w:tc>
        <w:tc>
          <w:tcPr>
            <w:tcW w:w="2047" w:type="dxa"/>
          </w:tcPr>
          <w:p w14:paraId="5A98ECBA" w14:textId="3529791D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msbe35_01</w:t>
            </w:r>
          </w:p>
        </w:tc>
        <w:tc>
          <w:tcPr>
            <w:tcW w:w="2383" w:type="dxa"/>
          </w:tcPr>
          <w:p w14:paraId="6EDB271A" w14:textId="3B1D7E57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station_summary; mdep_01(stn) %after LADCP proc</w:t>
            </w:r>
          </w:p>
        </w:tc>
        <w:tc>
          <w:tcPr>
            <w:tcW w:w="2063" w:type="dxa"/>
          </w:tcPr>
          <w:p w14:paraId="37BE8632" w14:textId="76106AB9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msal_01</w:t>
            </w:r>
          </w:p>
        </w:tc>
        <w:tc>
          <w:tcPr>
            <w:tcW w:w="2200" w:type="dxa"/>
          </w:tcPr>
          <w:p w14:paraId="04D01B23" w14:textId="3B382E94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moxy_01</w:t>
            </w:r>
          </w:p>
        </w:tc>
        <w:tc>
          <w:tcPr>
            <w:tcW w:w="2198" w:type="dxa"/>
          </w:tcPr>
          <w:p w14:paraId="232EF1D9" w14:textId="6BB11DC6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mnut_01</w:t>
            </w:r>
          </w:p>
        </w:tc>
        <w:tc>
          <w:tcPr>
            <w:tcW w:w="2979" w:type="dxa"/>
          </w:tcPr>
          <w:p w14:paraId="0BF10045" w14:textId="326B7385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mout_cchdo_exchangeform(stn) %and sync to public drive</w:t>
            </w:r>
          </w:p>
        </w:tc>
      </w:tr>
      <w:tr w:rsidR="000E180A" w14:paraId="09AD462D" w14:textId="37A3FDBB" w:rsidTr="000E180A">
        <w:trPr>
          <w:trHeight w:val="567"/>
        </w:trPr>
        <w:tc>
          <w:tcPr>
            <w:tcW w:w="1434" w:type="dxa"/>
          </w:tcPr>
          <w:p w14:paraId="4A6BDB13" w14:textId="6C4ED203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26C04E42" w14:textId="77777777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5E9F9F05" w14:textId="77777777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3A86F219" w14:textId="6877FFDD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2974D683" w14:textId="77777777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660284CB" w14:textId="3EADB7E6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2949BE49" w14:textId="77777777" w:rsidR="000023BF" w:rsidRDefault="000023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3BF18050" w14:textId="77777777" w:rsidTr="000E180A">
        <w:trPr>
          <w:trHeight w:val="567"/>
        </w:trPr>
        <w:tc>
          <w:tcPr>
            <w:tcW w:w="1434" w:type="dxa"/>
          </w:tcPr>
          <w:p w14:paraId="34CECB32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7C560DA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0C561A3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5E381D9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29D549B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767982A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2E9597E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337AE428" w14:textId="77777777" w:rsidTr="000E180A">
        <w:trPr>
          <w:trHeight w:val="567"/>
        </w:trPr>
        <w:tc>
          <w:tcPr>
            <w:tcW w:w="1434" w:type="dxa"/>
          </w:tcPr>
          <w:p w14:paraId="57F36C71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3094154D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3C01F42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32014DF2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7718107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713C46A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306F28B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20585118" w14:textId="77777777" w:rsidTr="000E180A">
        <w:trPr>
          <w:trHeight w:val="567"/>
        </w:trPr>
        <w:tc>
          <w:tcPr>
            <w:tcW w:w="1434" w:type="dxa"/>
          </w:tcPr>
          <w:p w14:paraId="1DCD305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63C4758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02DDF33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17C96FA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25CC7917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304E2CA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4214504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103F500C" w14:textId="77777777" w:rsidTr="000E180A">
        <w:trPr>
          <w:trHeight w:val="567"/>
        </w:trPr>
        <w:tc>
          <w:tcPr>
            <w:tcW w:w="1434" w:type="dxa"/>
          </w:tcPr>
          <w:p w14:paraId="2A05E79C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3F931CB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09C2936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089D5287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1673A770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6DEB357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736F4F3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256D3D24" w14:textId="77777777" w:rsidTr="000E180A">
        <w:trPr>
          <w:trHeight w:val="567"/>
        </w:trPr>
        <w:tc>
          <w:tcPr>
            <w:tcW w:w="1434" w:type="dxa"/>
          </w:tcPr>
          <w:p w14:paraId="11EF33F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20A9184B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1215CA5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690138C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6EED5408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21BDBA42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069F397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238EDA87" w14:textId="77777777" w:rsidTr="000E180A">
        <w:trPr>
          <w:trHeight w:val="567"/>
        </w:trPr>
        <w:tc>
          <w:tcPr>
            <w:tcW w:w="1434" w:type="dxa"/>
          </w:tcPr>
          <w:p w14:paraId="27F7E5D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6C3A4F0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13F700DC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05E8C3A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4DA78FD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3045728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7347C64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33E720B2" w14:textId="77777777" w:rsidTr="000E180A">
        <w:trPr>
          <w:trHeight w:val="567"/>
        </w:trPr>
        <w:tc>
          <w:tcPr>
            <w:tcW w:w="1434" w:type="dxa"/>
          </w:tcPr>
          <w:p w14:paraId="22DF570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6D1A182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1D1E93D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391ABE7B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520A3592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6CB6076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1E47647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7E278417" w14:textId="77777777" w:rsidTr="000E180A">
        <w:trPr>
          <w:trHeight w:val="567"/>
        </w:trPr>
        <w:tc>
          <w:tcPr>
            <w:tcW w:w="1434" w:type="dxa"/>
          </w:tcPr>
          <w:p w14:paraId="2AD9B812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7D7748B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642DFEA1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538E5874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16E43E8C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4D40439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356EFE88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1C34BA3D" w14:textId="77777777" w:rsidTr="000E180A">
        <w:trPr>
          <w:trHeight w:val="567"/>
        </w:trPr>
        <w:tc>
          <w:tcPr>
            <w:tcW w:w="1434" w:type="dxa"/>
          </w:tcPr>
          <w:p w14:paraId="542A97B0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010A1561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7AE2E6ED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6DC2173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4A02A8B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630F9D24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690C6968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275ACE0D" w14:textId="77777777" w:rsidTr="000E180A">
        <w:trPr>
          <w:trHeight w:val="567"/>
        </w:trPr>
        <w:tc>
          <w:tcPr>
            <w:tcW w:w="1434" w:type="dxa"/>
          </w:tcPr>
          <w:p w14:paraId="3AF6E2E0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2C6A8EBB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0EF2703B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05C8482D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6F85976C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730F097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22EADE31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2D06A88F" w14:textId="77777777" w:rsidTr="000E180A">
        <w:trPr>
          <w:trHeight w:val="567"/>
        </w:trPr>
        <w:tc>
          <w:tcPr>
            <w:tcW w:w="1434" w:type="dxa"/>
          </w:tcPr>
          <w:p w14:paraId="79AFDC71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6AA8CE67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69032480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389C2F9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5ADAC60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15EC561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26AF456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667DCC7D" w14:textId="77777777" w:rsidTr="000E180A">
        <w:trPr>
          <w:trHeight w:val="567"/>
        </w:trPr>
        <w:tc>
          <w:tcPr>
            <w:tcW w:w="1434" w:type="dxa"/>
          </w:tcPr>
          <w:p w14:paraId="7E25C879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0A88C40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3BD4A33F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678780E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5468EFA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58BF2D1D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3932A201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624257E3" w14:textId="77777777" w:rsidTr="000E180A">
        <w:trPr>
          <w:trHeight w:val="567"/>
        </w:trPr>
        <w:tc>
          <w:tcPr>
            <w:tcW w:w="1434" w:type="dxa"/>
          </w:tcPr>
          <w:p w14:paraId="206A942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33C1BB8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2A435E4B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7585249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0FD950F5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1F037EF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642B0A98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180A" w14:paraId="06BEAD2A" w14:textId="77777777" w:rsidTr="000E180A">
        <w:trPr>
          <w:trHeight w:val="567"/>
        </w:trPr>
        <w:tc>
          <w:tcPr>
            <w:tcW w:w="1434" w:type="dxa"/>
          </w:tcPr>
          <w:p w14:paraId="45A5E1C7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7" w:type="dxa"/>
          </w:tcPr>
          <w:p w14:paraId="07D3742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14:paraId="561B9C03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3" w:type="dxa"/>
          </w:tcPr>
          <w:p w14:paraId="7C3D007E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14:paraId="4B48E712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8" w:type="dxa"/>
          </w:tcPr>
          <w:p w14:paraId="46D57CC6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9" w:type="dxa"/>
          </w:tcPr>
          <w:p w14:paraId="07208C9A" w14:textId="77777777" w:rsidR="000E180A" w:rsidRDefault="000E18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673A64" w14:textId="151496CF" w:rsidR="002A58D6" w:rsidRPr="008F7339" w:rsidRDefault="002A58D6">
      <w:pPr>
        <w:rPr>
          <w:rFonts w:ascii="Arial" w:hAnsi="Arial" w:cs="Arial"/>
          <w:sz w:val="22"/>
          <w:szCs w:val="22"/>
        </w:rPr>
      </w:pPr>
    </w:p>
    <w:sectPr w:rsidR="002A58D6" w:rsidRPr="008F7339" w:rsidSect="00564D79">
      <w:pgSz w:w="1684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939"/>
    <w:multiLevelType w:val="hybridMultilevel"/>
    <w:tmpl w:val="D07E0E46"/>
    <w:lvl w:ilvl="0" w:tplc="F2AAF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3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D"/>
    <w:rsid w:val="000023BF"/>
    <w:rsid w:val="000E180A"/>
    <w:rsid w:val="000E1AC7"/>
    <w:rsid w:val="0011013D"/>
    <w:rsid w:val="0021492F"/>
    <w:rsid w:val="002A3D0B"/>
    <w:rsid w:val="002A58D6"/>
    <w:rsid w:val="002B7567"/>
    <w:rsid w:val="0043232E"/>
    <w:rsid w:val="004513A0"/>
    <w:rsid w:val="004660C3"/>
    <w:rsid w:val="004C0FB8"/>
    <w:rsid w:val="004E565F"/>
    <w:rsid w:val="00564D79"/>
    <w:rsid w:val="005F05CE"/>
    <w:rsid w:val="006353B0"/>
    <w:rsid w:val="007679BD"/>
    <w:rsid w:val="008619D3"/>
    <w:rsid w:val="008F7339"/>
    <w:rsid w:val="00934C47"/>
    <w:rsid w:val="00981420"/>
    <w:rsid w:val="009C40A6"/>
    <w:rsid w:val="00A17121"/>
    <w:rsid w:val="00A65968"/>
    <w:rsid w:val="00AF6912"/>
    <w:rsid w:val="00B31F79"/>
    <w:rsid w:val="00B34B82"/>
    <w:rsid w:val="00BA0B29"/>
    <w:rsid w:val="00BC323B"/>
    <w:rsid w:val="00DC411D"/>
    <w:rsid w:val="00E670C0"/>
    <w:rsid w:val="00EA7ED0"/>
    <w:rsid w:val="00EF5549"/>
    <w:rsid w:val="00F7022A"/>
    <w:rsid w:val="00F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61A29"/>
  <w15:chartTrackingRefBased/>
  <w15:docId w15:val="{70D1A437-136D-D54D-8750-2FD4ED8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112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Firing, Yvonne L.</dc:creator>
  <cp:keywords/>
  <dc:description/>
  <cp:lastModifiedBy>Firing, Yvonne L.</cp:lastModifiedBy>
  <cp:revision>18</cp:revision>
  <cp:lastPrinted>2024-07-10T05:32:00Z</cp:lastPrinted>
  <dcterms:created xsi:type="dcterms:W3CDTF">2022-02-08T12:45:00Z</dcterms:created>
  <dcterms:modified xsi:type="dcterms:W3CDTF">2024-07-12T02:57:00Z</dcterms:modified>
</cp:coreProperties>
</file>